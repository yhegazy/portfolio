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69944C10DAC4D91B58B2AAFC4F4E0E4"/>
        </w:placeholder>
        <w:temporary/>
        <w:showingPlcHdr/>
        <w15:appearance w15:val="hidden"/>
      </w:sdtPr>
      <w:sdtEndPr/>
      <w:sdtContent>
        <w:p w14:paraId="03B19F3C" w14:textId="77777777" w:rsidR="00186B85" w:rsidRDefault="00A573CC">
          <w:pPr>
            <w:pStyle w:val="Title"/>
          </w:pPr>
          <w:r>
            <w:t>Certificate of Appreciation</w:t>
          </w:r>
        </w:p>
      </w:sdtContent>
    </w:sdt>
    <w:p w14:paraId="51D2CD39" w14:textId="54086056" w:rsidR="00186B85" w:rsidRPr="00F344AF" w:rsidRDefault="00555FDE" w:rsidP="00F344AF">
      <w:pPr>
        <w:pStyle w:val="Certificationtext"/>
        <w:rPr>
          <w:sz w:val="72"/>
          <w:szCs w:val="72"/>
        </w:rPr>
      </w:pPr>
      <w:r w:rsidRPr="00F344AF">
        <w:rPr>
          <w:sz w:val="72"/>
          <w:szCs w:val="72"/>
        </w:rPr>
        <w:t>E</w:t>
      </w:r>
      <w:r w:rsidR="007B4752" w:rsidRPr="00F344AF">
        <w:rPr>
          <w:caps w:val="0"/>
          <w:sz w:val="72"/>
          <w:szCs w:val="72"/>
        </w:rPr>
        <w:t>mployee</w:t>
      </w:r>
      <w:r w:rsidRPr="00F344AF">
        <w:rPr>
          <w:sz w:val="72"/>
          <w:szCs w:val="72"/>
        </w:rPr>
        <w:t xml:space="preserve"> N</w:t>
      </w:r>
      <w:r w:rsidR="007B4752" w:rsidRPr="00F344AF">
        <w:rPr>
          <w:caps w:val="0"/>
          <w:sz w:val="72"/>
          <w:szCs w:val="72"/>
        </w:rPr>
        <w:t>ame</w:t>
      </w:r>
    </w:p>
    <w:p w14:paraId="21FD4C10" w14:textId="2CD3430D" w:rsidR="0024782C" w:rsidRDefault="0024782C" w:rsidP="00E110C0">
      <w:pPr>
        <w:rPr>
          <w:color w:val="auto"/>
          <w:sz w:val="24"/>
          <w:szCs w:val="24"/>
        </w:rPr>
      </w:pPr>
    </w:p>
    <w:p w14:paraId="11B8A063" w14:textId="0ED3E170" w:rsidR="0024782C" w:rsidRDefault="00547101" w:rsidP="00E110C0">
      <w:r>
        <w:rPr>
          <w:color w:val="auto"/>
          <w:sz w:val="24"/>
          <w:szCs w:val="24"/>
        </w:rPr>
        <w:t>(</w:t>
      </w:r>
      <w:r w:rsidR="00555FDE">
        <w:rPr>
          <w:color w:val="auto"/>
          <w:sz w:val="24"/>
          <w:szCs w:val="24"/>
        </w:rPr>
        <w:t>Citation</w:t>
      </w:r>
      <w:r w:rsidR="00283855">
        <w:rPr>
          <w:color w:val="auto"/>
          <w:sz w:val="24"/>
          <w:szCs w:val="24"/>
        </w:rPr>
        <w:t>: see instructions below</w:t>
      </w:r>
      <w:r>
        <w:rPr>
          <w:color w:val="auto"/>
          <w:sz w:val="24"/>
          <w:szCs w:val="24"/>
        </w:rPr>
        <w:t>)</w:t>
      </w:r>
      <w:r w:rsidR="00E110C0">
        <w:rPr>
          <w:rFonts w:ascii="Roboto" w:hAnsi="Roboto"/>
          <w:color w:val="000000"/>
          <w:sz w:val="21"/>
          <w:szCs w:val="21"/>
          <w:shd w:val="clear" w:color="auto" w:fill="FFFFFF"/>
        </w:rPr>
        <w:br/>
      </w:r>
      <w:r w:rsidR="00E110C0">
        <w:rPr>
          <w:rFonts w:ascii="Roboto" w:hAnsi="Roboto"/>
          <w:color w:val="000000"/>
          <w:sz w:val="21"/>
          <w:szCs w:val="21"/>
          <w:shd w:val="clear" w:color="auto" w:fill="FFFFFF"/>
        </w:rPr>
        <w:br/>
      </w:r>
    </w:p>
    <w:p w14:paraId="0A353685" w14:textId="5A9786EB" w:rsidR="00E110C0" w:rsidRDefault="00547101" w:rsidP="00E110C0">
      <w:r>
        <w:t>(</w:t>
      </w:r>
      <w:r w:rsidR="00555FDE">
        <w:t>Date</w:t>
      </w:r>
      <w:r>
        <w:t>)</w:t>
      </w:r>
    </w:p>
    <w:p w14:paraId="6E16B314" w14:textId="77E0F96D" w:rsidR="00C845B0" w:rsidRDefault="00C845B0" w:rsidP="00E110C0"/>
    <w:p w14:paraId="63382FEF" w14:textId="1A66E4B8" w:rsidR="00E110C0" w:rsidRPr="00547101" w:rsidRDefault="00423C4C" w:rsidP="00E110C0">
      <w:pPr>
        <w:rPr>
          <w:sz w:val="22"/>
          <w:szCs w:val="22"/>
        </w:rPr>
      </w:pPr>
      <w:r>
        <w:br/>
      </w:r>
      <w:r w:rsidR="00547101">
        <w:rPr>
          <w:color w:val="auto"/>
          <w:sz w:val="22"/>
          <w:szCs w:val="22"/>
        </w:rPr>
        <w:t>(</w:t>
      </w:r>
      <w:r w:rsidR="00EF27E8" w:rsidRPr="00547101">
        <w:rPr>
          <w:color w:val="auto"/>
          <w:sz w:val="22"/>
          <w:szCs w:val="22"/>
        </w:rPr>
        <w:t>Signature</w:t>
      </w:r>
      <w:r w:rsidR="00547101">
        <w:rPr>
          <w:color w:val="auto"/>
          <w:sz w:val="22"/>
          <w:szCs w:val="22"/>
        </w:rPr>
        <w:t>)</w:t>
      </w:r>
    </w:p>
    <w:tbl>
      <w:tblPr>
        <w:tblStyle w:val="TableGrid"/>
        <w:tblW w:w="0" w:type="auto"/>
        <w:jc w:val="center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Presenter name and title"/>
      </w:tblPr>
      <w:tblGrid>
        <w:gridCol w:w="6191"/>
      </w:tblGrid>
      <w:tr w:rsidR="00186B85" w14:paraId="519E83C0" w14:textId="77777777" w:rsidTr="00A258F2">
        <w:trPr>
          <w:jc w:val="center"/>
        </w:trPr>
        <w:tc>
          <w:tcPr>
            <w:tcW w:w="6191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14:paraId="4A0C36C8" w14:textId="40E81CB4" w:rsidR="00186B85" w:rsidRDefault="00547101">
            <w:pPr>
              <w:pStyle w:val="Signature"/>
            </w:pPr>
            <w:r>
              <w:t>(</w:t>
            </w:r>
            <w:r w:rsidR="006C5875">
              <w:t>Title</w:t>
            </w:r>
            <w:r>
              <w:t>)</w:t>
            </w:r>
          </w:p>
        </w:tc>
      </w:tr>
    </w:tbl>
    <w:p w14:paraId="49314892" w14:textId="5A9B4CCD" w:rsidR="0077560C" w:rsidRDefault="0077560C" w:rsidP="000F3F3D">
      <w:pPr>
        <w:jc w:val="both"/>
      </w:pPr>
    </w:p>
    <w:p w14:paraId="66679D37" w14:textId="30072385" w:rsidR="00460AC1" w:rsidRDefault="00460AC1"/>
    <w:p w14:paraId="14BC606B" w14:textId="77777777" w:rsidR="003E2852" w:rsidRPr="003E2852" w:rsidRDefault="003E2852" w:rsidP="003E2852">
      <w:pPr>
        <w:rPr>
          <w:rFonts w:ascii="Times New Roman" w:hAnsi="Times New Roman" w:cs="Times New Roman"/>
          <w:sz w:val="56"/>
          <w:szCs w:val="56"/>
        </w:rPr>
      </w:pPr>
      <w:r w:rsidRPr="003E2852">
        <w:rPr>
          <w:rFonts w:ascii="Times New Roman" w:hAnsi="Times New Roman" w:cs="Times New Roman"/>
          <w:sz w:val="56"/>
          <w:szCs w:val="56"/>
        </w:rPr>
        <w:lastRenderedPageBreak/>
        <w:t>Instructions</w:t>
      </w:r>
    </w:p>
    <w:p w14:paraId="19CBA0FF" w14:textId="77777777" w:rsidR="003E2852" w:rsidRPr="003E2852" w:rsidRDefault="003E2852" w:rsidP="003E2852">
      <w:pPr>
        <w:rPr>
          <w:rFonts w:ascii="Times New Roman" w:hAnsi="Times New Roman" w:cs="Times New Roman"/>
          <w:sz w:val="40"/>
          <w:szCs w:val="40"/>
        </w:rPr>
      </w:pPr>
      <w:r w:rsidRPr="003E2852">
        <w:rPr>
          <w:rFonts w:ascii="Times New Roman" w:hAnsi="Times New Roman" w:cs="Times New Roman"/>
          <w:sz w:val="40"/>
          <w:szCs w:val="40"/>
        </w:rPr>
        <w:t>For</w:t>
      </w:r>
    </w:p>
    <w:p w14:paraId="33EC0BFD" w14:textId="77777777" w:rsidR="003E2852" w:rsidRPr="003E2852" w:rsidRDefault="003E2852" w:rsidP="003E2852">
      <w:pPr>
        <w:rPr>
          <w:rFonts w:ascii="Times New Roman" w:hAnsi="Times New Roman" w:cs="Times New Roman"/>
          <w:sz w:val="56"/>
          <w:szCs w:val="56"/>
        </w:rPr>
      </w:pPr>
      <w:r w:rsidRPr="003E2852">
        <w:rPr>
          <w:rFonts w:ascii="Times New Roman" w:hAnsi="Times New Roman" w:cs="Times New Roman"/>
          <w:sz w:val="56"/>
          <w:szCs w:val="56"/>
        </w:rPr>
        <w:t>Certificate of Appreciation</w:t>
      </w:r>
    </w:p>
    <w:p w14:paraId="0194A8FA" w14:textId="77777777" w:rsidR="003E2852" w:rsidRPr="003E2852" w:rsidRDefault="003E2852" w:rsidP="003E2852">
      <w:pPr>
        <w:ind w:left="360"/>
        <w:jc w:val="left"/>
        <w:rPr>
          <w:rFonts w:ascii="Times New Roman" w:hAnsi="Times New Roman" w:cs="Times New Roman"/>
        </w:rPr>
      </w:pPr>
    </w:p>
    <w:p w14:paraId="3F233DE9" w14:textId="5F2C1DEB" w:rsidR="003E2852" w:rsidRPr="003E2852" w:rsidRDefault="003E2852" w:rsidP="003E2852">
      <w:pPr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</w:rPr>
        <w:t xml:space="preserve">This </w:t>
      </w:r>
      <w:bookmarkStart w:id="0" w:name="_Hlk72148336"/>
      <w:r w:rsidRPr="003E2852">
        <w:rPr>
          <w:rFonts w:ascii="Times New Roman" w:hAnsi="Times New Roman" w:cs="Times New Roman"/>
          <w:i/>
          <w:iCs/>
        </w:rPr>
        <w:t>Certificate of Appreciation</w:t>
      </w:r>
      <w:r w:rsidRPr="003E2852">
        <w:rPr>
          <w:rFonts w:ascii="Times New Roman" w:hAnsi="Times New Roman" w:cs="Times New Roman"/>
        </w:rPr>
        <w:t xml:space="preserve"> </w:t>
      </w:r>
      <w:bookmarkEnd w:id="0"/>
      <w:r w:rsidRPr="003E2852">
        <w:rPr>
          <w:rFonts w:ascii="Times New Roman" w:hAnsi="Times New Roman" w:cs="Times New Roman"/>
        </w:rPr>
        <w:t>may be used to virtually recognize</w:t>
      </w:r>
      <w:r>
        <w:rPr>
          <w:rFonts w:ascii="Times New Roman" w:hAnsi="Times New Roman" w:cs="Times New Roman"/>
        </w:rPr>
        <w:t xml:space="preserve"> </w:t>
      </w:r>
      <w:r w:rsidRPr="003E2852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>s’</w:t>
      </w:r>
      <w:r w:rsidRPr="003E2852">
        <w:rPr>
          <w:rFonts w:ascii="Times New Roman" w:hAnsi="Times New Roman" w:cs="Times New Roman"/>
        </w:rPr>
        <w:t xml:space="preserve"> contributions to the Department’s mission and goals.</w:t>
      </w:r>
    </w:p>
    <w:p w14:paraId="460AEB3D" w14:textId="1959F04E" w:rsidR="003E2852" w:rsidRPr="003E2852" w:rsidRDefault="00F16176" w:rsidP="003E2852">
      <w:pPr>
        <w:numPr>
          <w:ilvl w:val="0"/>
          <w:numId w:val="11"/>
        </w:numPr>
        <w:ind w:left="720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E2852" w:rsidRPr="003E2852">
        <w:rPr>
          <w:rFonts w:ascii="Times New Roman" w:hAnsi="Times New Roman" w:cs="Times New Roman"/>
        </w:rPr>
        <w:t>omplete the following sections:</w:t>
      </w:r>
    </w:p>
    <w:p w14:paraId="2BEF4F10" w14:textId="77777777" w:rsidR="003E2852" w:rsidRPr="003E2852" w:rsidRDefault="003E2852" w:rsidP="003E2852">
      <w:pPr>
        <w:numPr>
          <w:ilvl w:val="0"/>
          <w:numId w:val="12"/>
        </w:numPr>
        <w:ind w:left="1440"/>
        <w:contextualSpacing/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  <w:b/>
          <w:bCs/>
        </w:rPr>
        <w:t>Citation:</w:t>
      </w:r>
      <w:r w:rsidRPr="003E2852">
        <w:rPr>
          <w:rFonts w:ascii="Times New Roman" w:hAnsi="Times New Roman" w:cs="Times New Roman"/>
        </w:rPr>
        <w:t xml:space="preserve">  Maximum of three lines of text should be sufficient.</w:t>
      </w:r>
    </w:p>
    <w:p w14:paraId="16B8F2BB" w14:textId="77777777" w:rsidR="003E2852" w:rsidRPr="003E2852" w:rsidRDefault="003E2852" w:rsidP="003E2852">
      <w:pPr>
        <w:numPr>
          <w:ilvl w:val="0"/>
          <w:numId w:val="12"/>
        </w:numPr>
        <w:ind w:left="1440"/>
        <w:contextualSpacing/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  <w:b/>
          <w:bCs/>
        </w:rPr>
        <w:t>Date:</w:t>
      </w:r>
      <w:r w:rsidRPr="003E2852">
        <w:rPr>
          <w:rFonts w:ascii="Times New Roman" w:hAnsi="Times New Roman" w:cs="Times New Roman"/>
        </w:rPr>
        <w:t xml:space="preserve">  The date the citation is signed.</w:t>
      </w:r>
    </w:p>
    <w:p w14:paraId="5044A236" w14:textId="200FDEB9" w:rsidR="003E2852" w:rsidRDefault="003E2852" w:rsidP="003E2852">
      <w:pPr>
        <w:numPr>
          <w:ilvl w:val="0"/>
          <w:numId w:val="12"/>
        </w:numPr>
        <w:ind w:left="1440"/>
        <w:contextualSpacing/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  <w:b/>
          <w:bCs/>
        </w:rPr>
        <w:t>Signature / Title:</w:t>
      </w:r>
      <w:r w:rsidRPr="003E2852">
        <w:rPr>
          <w:rFonts w:ascii="Times New Roman" w:hAnsi="Times New Roman" w:cs="Times New Roman"/>
        </w:rPr>
        <w:t xml:space="preserve">  The person recognizing the employee.</w:t>
      </w:r>
    </w:p>
    <w:p w14:paraId="1BE02963" w14:textId="77777777" w:rsidR="00FC30FD" w:rsidRDefault="00FC30FD" w:rsidP="00FC30FD">
      <w:pPr>
        <w:ind w:left="1440"/>
        <w:contextualSpacing/>
        <w:jc w:val="left"/>
        <w:rPr>
          <w:rFonts w:ascii="Times New Roman" w:hAnsi="Times New Roman" w:cs="Times New Roman"/>
        </w:rPr>
      </w:pPr>
    </w:p>
    <w:p w14:paraId="740FC6E2" w14:textId="03A29CFE" w:rsidR="003E2852" w:rsidRPr="003E2852" w:rsidRDefault="003E2852" w:rsidP="003E2852">
      <w:pPr>
        <w:ind w:left="1080"/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</w:rPr>
        <w:t xml:space="preserve">Note:  Ensure appropriate (delete) spacing between sections to allow proper display of </w:t>
      </w:r>
      <w:r w:rsidRPr="003E2852">
        <w:rPr>
          <w:rFonts w:ascii="Times New Roman" w:hAnsi="Times New Roman" w:cs="Times New Roman"/>
          <w:i/>
          <w:iCs/>
        </w:rPr>
        <w:t>Signature &amp; Title</w:t>
      </w:r>
      <w:r w:rsidRPr="003E2852">
        <w:rPr>
          <w:rFonts w:ascii="Times New Roman" w:hAnsi="Times New Roman" w:cs="Times New Roman"/>
        </w:rPr>
        <w:t xml:space="preserve"> at the bottom of certificate.</w:t>
      </w:r>
    </w:p>
    <w:p w14:paraId="64AF7855" w14:textId="479BEB65" w:rsidR="00F344AF" w:rsidRPr="003E2852" w:rsidRDefault="003E2852" w:rsidP="003E2852">
      <w:pPr>
        <w:pStyle w:val="ListParagraph"/>
        <w:numPr>
          <w:ilvl w:val="1"/>
          <w:numId w:val="11"/>
        </w:numPr>
        <w:jc w:val="left"/>
        <w:rPr>
          <w:rFonts w:ascii="Times New Roman" w:hAnsi="Times New Roman" w:cs="Times New Roman"/>
        </w:rPr>
      </w:pPr>
      <w:r w:rsidRPr="003E2852">
        <w:rPr>
          <w:rFonts w:ascii="Times New Roman" w:hAnsi="Times New Roman" w:cs="Times New Roman"/>
        </w:rPr>
        <w:t xml:space="preserve">Delete this instructional page and convert the above </w:t>
      </w:r>
      <w:r w:rsidR="008805E7" w:rsidRPr="008805E7">
        <w:rPr>
          <w:rFonts w:ascii="Times New Roman" w:hAnsi="Times New Roman" w:cs="Times New Roman"/>
        </w:rPr>
        <w:t xml:space="preserve">certificate </w:t>
      </w:r>
      <w:r w:rsidRPr="003E2852">
        <w:rPr>
          <w:rFonts w:ascii="Times New Roman" w:hAnsi="Times New Roman" w:cs="Times New Roman"/>
        </w:rPr>
        <w:t xml:space="preserve">into a PDF format before sending </w:t>
      </w:r>
      <w:bookmarkStart w:id="1" w:name="_Hlk72153581"/>
      <w:r w:rsidR="008805E7" w:rsidRPr="008805E7">
        <w:rPr>
          <w:rFonts w:ascii="Times New Roman" w:hAnsi="Times New Roman" w:cs="Times New Roman"/>
        </w:rPr>
        <w:t xml:space="preserve">electronically </w:t>
      </w:r>
      <w:r w:rsidRPr="003E2852">
        <w:rPr>
          <w:rFonts w:ascii="Times New Roman" w:hAnsi="Times New Roman" w:cs="Times New Roman"/>
        </w:rPr>
        <w:t xml:space="preserve">(emailing) </w:t>
      </w:r>
      <w:bookmarkEnd w:id="1"/>
      <w:r w:rsidRPr="003E2852">
        <w:rPr>
          <w:rFonts w:ascii="Times New Roman" w:hAnsi="Times New Roman" w:cs="Times New Roman"/>
        </w:rPr>
        <w:t>to the employee being recognized.</w:t>
      </w:r>
    </w:p>
    <w:sectPr w:rsidR="00F344AF" w:rsidRPr="003E2852" w:rsidSect="00460AC1">
      <w:headerReference w:type="default" r:id="rId10"/>
      <w:pgSz w:w="15840" w:h="12240" w:orient="landscape"/>
      <w:pgMar w:top="2592" w:right="2592" w:bottom="1710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3E603" w14:textId="77777777" w:rsidR="00750CE6" w:rsidRDefault="00750CE6">
      <w:pPr>
        <w:spacing w:after="0" w:line="240" w:lineRule="auto"/>
      </w:pPr>
      <w:r>
        <w:separator/>
      </w:r>
    </w:p>
  </w:endnote>
  <w:endnote w:type="continuationSeparator" w:id="0">
    <w:p w14:paraId="4B055A37" w14:textId="77777777" w:rsidR="00750CE6" w:rsidRDefault="0075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7F893" w14:textId="77777777" w:rsidR="00750CE6" w:rsidRDefault="00750CE6">
      <w:pPr>
        <w:spacing w:after="0" w:line="240" w:lineRule="auto"/>
      </w:pPr>
      <w:r>
        <w:separator/>
      </w:r>
    </w:p>
  </w:footnote>
  <w:footnote w:type="continuationSeparator" w:id="0">
    <w:p w14:paraId="62652541" w14:textId="77777777" w:rsidR="00750CE6" w:rsidRDefault="0075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E92C7" w14:textId="77777777" w:rsidR="00186B85" w:rsidRDefault="00A573C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CA085AB" wp14:editId="6534E8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46295D7A" id="Rectangle 11" o:spid="_x0000_s1026" alt="Decorative certificate frame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LOAAAAAFJnaHRsb25nAAADtg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7gAOQWRvYmUAZEAAAAAB/9sAhAABAQEB&#10;AQEBAQEBAQEBAQEBAQEBAQEBAQEBAQEBAQEBAQEBAQEBAQEBAQEBAgICAgICAgICAgIDAwMDAwMD&#10;AwMDAQEBAQEBAQEBAQECAgECAgMDAwMDAwMDAwMDAwMDAwMDAwMDAwMDAwMDAwMDAwMDAwMDAwMD&#10;AwMDAwMDAwMDAwP/wAARCALOA7YDAREAAhEBAxEB/90ABAB3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" stroked="f" strokeweight=".31747mm">
              <v:fill r:id="rId2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BE67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18C4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60A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16F4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4A5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00D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78B4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8021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C2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FCF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9602E"/>
    <w:multiLevelType w:val="hybridMultilevel"/>
    <w:tmpl w:val="AE36DD94"/>
    <w:lvl w:ilvl="0" w:tplc="0560A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D2BBA"/>
    <w:multiLevelType w:val="hybridMultilevel"/>
    <w:tmpl w:val="5D5E757A"/>
    <w:lvl w:ilvl="0" w:tplc="2C8EAE7A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</w:rPr>
    </w:lvl>
    <w:lvl w:ilvl="1" w:tplc="7302825A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C0"/>
    <w:rsid w:val="00024FC1"/>
    <w:rsid w:val="000A0642"/>
    <w:rsid w:val="000F3F3D"/>
    <w:rsid w:val="0013314B"/>
    <w:rsid w:val="00140CB2"/>
    <w:rsid w:val="00173A07"/>
    <w:rsid w:val="00186B85"/>
    <w:rsid w:val="001E52F3"/>
    <w:rsid w:val="00200C85"/>
    <w:rsid w:val="00222A85"/>
    <w:rsid w:val="0024083D"/>
    <w:rsid w:val="0024782C"/>
    <w:rsid w:val="00283855"/>
    <w:rsid w:val="002F0832"/>
    <w:rsid w:val="00302279"/>
    <w:rsid w:val="003A27C3"/>
    <w:rsid w:val="003A6996"/>
    <w:rsid w:val="003E2852"/>
    <w:rsid w:val="00423A47"/>
    <w:rsid w:val="00423C4C"/>
    <w:rsid w:val="00460AC1"/>
    <w:rsid w:val="00490F94"/>
    <w:rsid w:val="00527FD8"/>
    <w:rsid w:val="00547101"/>
    <w:rsid w:val="005536E3"/>
    <w:rsid w:val="00555FDE"/>
    <w:rsid w:val="00585A88"/>
    <w:rsid w:val="005A17DB"/>
    <w:rsid w:val="00625864"/>
    <w:rsid w:val="006C5875"/>
    <w:rsid w:val="00722756"/>
    <w:rsid w:val="00723DDF"/>
    <w:rsid w:val="007317EB"/>
    <w:rsid w:val="00750CE6"/>
    <w:rsid w:val="0077560C"/>
    <w:rsid w:val="00785B10"/>
    <w:rsid w:val="007B4752"/>
    <w:rsid w:val="008805E7"/>
    <w:rsid w:val="00973B3C"/>
    <w:rsid w:val="009B5D8F"/>
    <w:rsid w:val="00A258F2"/>
    <w:rsid w:val="00A46760"/>
    <w:rsid w:val="00A55CBA"/>
    <w:rsid w:val="00A573CC"/>
    <w:rsid w:val="00A91DD7"/>
    <w:rsid w:val="00AD03EC"/>
    <w:rsid w:val="00AF2707"/>
    <w:rsid w:val="00B31CA8"/>
    <w:rsid w:val="00B81462"/>
    <w:rsid w:val="00BD6FD3"/>
    <w:rsid w:val="00C845B0"/>
    <w:rsid w:val="00C95849"/>
    <w:rsid w:val="00CA333C"/>
    <w:rsid w:val="00CA4695"/>
    <w:rsid w:val="00CD04A5"/>
    <w:rsid w:val="00CE384B"/>
    <w:rsid w:val="00D23303"/>
    <w:rsid w:val="00DB746E"/>
    <w:rsid w:val="00E110C0"/>
    <w:rsid w:val="00E1359F"/>
    <w:rsid w:val="00EC1AFF"/>
    <w:rsid w:val="00EF27E8"/>
    <w:rsid w:val="00F02528"/>
    <w:rsid w:val="00F16176"/>
    <w:rsid w:val="00F344AF"/>
    <w:rsid w:val="00FC30FD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1B741"/>
  <w15:chartTrackingRefBased/>
  <w15:docId w15:val="{0EB77E2D-6CBB-4945-AB38-F4D7BB58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28"/>
  </w:style>
  <w:style w:type="paragraph" w:styleId="Heading1">
    <w:name w:val="heading 1"/>
    <w:basedOn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sid w:val="00CA4695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rsid w:val="00F02528"/>
    <w:rPr>
      <w:color w:val="685C54" w:themeColor="accent4" w:themeShade="B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17DB"/>
  </w:style>
  <w:style w:type="paragraph" w:styleId="BlockText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A17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17DB"/>
  </w:style>
  <w:style w:type="paragraph" w:styleId="BodyText2">
    <w:name w:val="Body Text 2"/>
    <w:basedOn w:val="Normal"/>
    <w:link w:val="BodyText2Char"/>
    <w:uiPriority w:val="99"/>
    <w:semiHidden/>
    <w:unhideWhenUsed/>
    <w:rsid w:val="005A17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7DB"/>
  </w:style>
  <w:style w:type="paragraph" w:styleId="BodyText3">
    <w:name w:val="Body Text 3"/>
    <w:basedOn w:val="Normal"/>
    <w:link w:val="BodyText3Ch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17D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17D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17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17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7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17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17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17D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17DB"/>
  </w:style>
  <w:style w:type="table" w:styleId="ColorfulGrid">
    <w:name w:val="Colorful Grid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17D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7D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7D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17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17DB"/>
  </w:style>
  <w:style w:type="character" w:styleId="Emphasis">
    <w:name w:val="Emphasis"/>
    <w:basedOn w:val="DefaultParagraphFont"/>
    <w:uiPriority w:val="20"/>
    <w:semiHidden/>
    <w:unhideWhenUsed/>
    <w:qFormat/>
    <w:rsid w:val="005A17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17D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A17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17D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3">
    <w:name w:val="Grid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A17DB"/>
  </w:style>
  <w:style w:type="paragraph" w:styleId="HTMLAddress">
    <w:name w:val="HTML Address"/>
    <w:basedOn w:val="Normal"/>
    <w:link w:val="HTMLAddressCh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17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1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A17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D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17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2528"/>
    <w:rPr>
      <w:i/>
      <w:iCs/>
      <w:color w:val="A8422A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17DB"/>
  </w:style>
  <w:style w:type="paragraph" w:styleId="List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A17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2">
    <w:name w:val="List Table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3">
    <w:name w:val="List Table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17D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17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17DB"/>
  </w:style>
  <w:style w:type="character" w:styleId="PageNumber">
    <w:name w:val="page number"/>
    <w:basedOn w:val="DefaultParagraphFont"/>
    <w:uiPriority w:val="99"/>
    <w:semiHidden/>
    <w:unhideWhenUsed/>
    <w:rsid w:val="005A17DB"/>
  </w:style>
  <w:style w:type="table" w:styleId="PlainTable1">
    <w:name w:val="Plain Table 1"/>
    <w:basedOn w:val="TableNormal"/>
    <w:uiPriority w:val="41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17DB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A17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17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17DB"/>
  </w:style>
  <w:style w:type="character" w:styleId="SmartHyperlink">
    <w:name w:val="Smart Hyperlink"/>
    <w:basedOn w:val="DefaultParagraphFont"/>
    <w:uiPriority w:val="99"/>
    <w:semiHidden/>
    <w:unhideWhenUsed/>
    <w:rsid w:val="005A17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A17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A17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17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17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17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17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17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17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17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17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17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17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17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17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17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17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A17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17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17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17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17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17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17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A17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17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17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A17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ther.Gossel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9944C10DAC4D91B58B2AAFC4F4E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A15EE-80D7-4970-A680-414B5D25E08B}"/>
      </w:docPartPr>
      <w:docPartBody>
        <w:p w:rsidR="00550DDF" w:rsidRDefault="00550DDF">
          <w:pPr>
            <w:pStyle w:val="369944C10DAC4D91B58B2AAFC4F4E0E4"/>
          </w:pPr>
          <w:r>
            <w:t>Certificate of Appreciation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F"/>
    <w:rsid w:val="000819C5"/>
    <w:rsid w:val="00285C53"/>
    <w:rsid w:val="002E6392"/>
    <w:rsid w:val="004D37BC"/>
    <w:rsid w:val="004F0E2C"/>
    <w:rsid w:val="00550DDF"/>
    <w:rsid w:val="00621674"/>
    <w:rsid w:val="00667D98"/>
    <w:rsid w:val="00B54698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9944C10DAC4D91B58B2AAFC4F4E0E4">
    <w:name w:val="369944C10DAC4D91B58B2AAFC4F4E0E4"/>
  </w:style>
  <w:style w:type="paragraph" w:customStyle="1" w:styleId="E5A366EBE07C47A8BDE8F40473A9912D">
    <w:name w:val="E5A366EBE07C47A8BDE8F40473A9912D"/>
  </w:style>
  <w:style w:type="paragraph" w:customStyle="1" w:styleId="E06F12AE06414FF6800BF7FBBC8303A0">
    <w:name w:val="E06F12AE06414FF6800BF7FBBC8303A0"/>
  </w:style>
  <w:style w:type="paragraph" w:customStyle="1" w:styleId="F32AE1BAC5554C5DA781CC95638D19A3">
    <w:name w:val="F32AE1BAC5554C5DA781CC95638D19A3"/>
  </w:style>
  <w:style w:type="paragraph" w:customStyle="1" w:styleId="0CE562428B57405F9FF423C0B62AA3B1">
    <w:name w:val="0CE562428B57405F9FF423C0B62AA3B1"/>
  </w:style>
  <w:style w:type="character" w:styleId="SubtleEmphasis">
    <w:name w:val="Subtle Emphasis"/>
    <w:basedOn w:val="DefaultParagraphFont"/>
    <w:uiPriority w:val="19"/>
    <w:unhideWhenUsed/>
    <w:qFormat/>
    <w:rPr>
      <w:b w:val="0"/>
      <w:i w:val="0"/>
      <w:iCs/>
      <w:color w:val="595959" w:themeColor="text1" w:themeTint="A6"/>
      <w:u w:val="single"/>
    </w:rPr>
  </w:style>
  <w:style w:type="paragraph" w:customStyle="1" w:styleId="D2503FA60DC241119DC9EA05B697A1D8">
    <w:name w:val="D2503FA60DC241119DC9EA05B697A1D8"/>
  </w:style>
  <w:style w:type="paragraph" w:customStyle="1" w:styleId="B6982CA9738C481CA8954053819B37C4">
    <w:name w:val="B6982CA9738C481CA8954053819B37C4"/>
  </w:style>
  <w:style w:type="paragraph" w:customStyle="1" w:styleId="5AB0AFA870744FB2A9193D8B3E7B59EE">
    <w:name w:val="5AB0AFA870744FB2A9193D8B3E7B59EE"/>
  </w:style>
  <w:style w:type="paragraph" w:customStyle="1" w:styleId="D0D9C85B4C2347B3BB1E19A02F3AEFA9">
    <w:name w:val="D0D9C85B4C2347B3BB1E19A02F3AEFA9"/>
  </w:style>
  <w:style w:type="paragraph" w:customStyle="1" w:styleId="7F8FFF964D12485091104F694C572A89">
    <w:name w:val="7F8FFF964D12485091104F694C572A89"/>
  </w:style>
  <w:style w:type="paragraph" w:customStyle="1" w:styleId="594D82CC1EB74007A8F593C749CB0D43">
    <w:name w:val="594D82CC1EB74007A8F593C749CB0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95A005A2C9D4ABAF1D34F10A76ED8" ma:contentTypeVersion="3" ma:contentTypeDescription="Create a new document." ma:contentTypeScope="" ma:versionID="0fb6705eec82d0bcf555ff9b5811767e">
  <xsd:schema xmlns:xsd="http://www.w3.org/2001/XMLSchema" xmlns:xs="http://www.w3.org/2001/XMLSchema" xmlns:p="http://schemas.microsoft.com/office/2006/metadata/properties" xmlns:ns1="http://schemas.microsoft.com/sharepoint/v3" xmlns:ns2="27c69252-c240-420e-b423-1582ff2d0cce" targetNamespace="http://schemas.microsoft.com/office/2006/metadata/properties" ma:root="true" ma:fieldsID="a5cf5352d091ecae4d0771b31d795ffd" ns1:_="" ns2:_="">
    <xsd:import namespace="http://schemas.microsoft.com/sharepoint/v3"/>
    <xsd:import namespace="27c69252-c240-420e-b423-1582ff2d0c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9252-c240-420e-b423-1582ff2d0c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27c69252-c240-420e-b423-1582ff2d0cce">6AE3PM7N5MFW-163-2938</_dlc_DocId>
    <_dlc_DocIdUrl xmlns="27c69252-c240-420e-b423-1582ff2d0cce">
      <Url>https://axon.ars.usda.gov/HRD/_layouts/15/DocIdRedir.aspx?ID=6AE3PM7N5MFW-163-2938</Url>
      <Description>6AE3PM7N5MFW-163-2938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604A5BB-CEF5-4C2B-90EC-5DF6CFBCE7EA}"/>
</file>

<file path=customXml/itemProps2.xml><?xml version="1.0" encoding="utf-8"?>
<ds:datastoreItem xmlns:ds="http://schemas.openxmlformats.org/officeDocument/2006/customXml" ds:itemID="{83F6616B-4E52-403B-969D-5B26D9CADDF2}"/>
</file>

<file path=customXml/itemProps3.xml><?xml version="1.0" encoding="utf-8"?>
<ds:datastoreItem xmlns:ds="http://schemas.openxmlformats.org/officeDocument/2006/customXml" ds:itemID="{C660CBE8-2D34-409F-B64B-674D9EBD95CB}"/>
</file>

<file path=customXml/itemProps4.xml><?xml version="1.0" encoding="utf-8"?>
<ds:datastoreItem xmlns:ds="http://schemas.openxmlformats.org/officeDocument/2006/customXml" ds:itemID="{F417EBF4-B3AE-4BD5-98E6-94486395231B}"/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33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Gossel, Heather - REE-ARS Fort Collins, CO</dc:creator>
  <cp:keywords/>
  <dc:description/>
  <cp:lastModifiedBy>Valdez, Leopold - ARS</cp:lastModifiedBy>
  <cp:revision>18</cp:revision>
  <dcterms:created xsi:type="dcterms:W3CDTF">2021-05-04T18:42:00Z</dcterms:created>
  <dcterms:modified xsi:type="dcterms:W3CDTF">2021-05-18T12:05:00Z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0x0101005C895A005A2C9D4ABAF1D34F10A76ED8</vt:lpwstr>
  </property>
  <property fmtid="{D5CDD505-2E9C-101B-9397-08002B2CF9AE}" pid="3" name="_dlc_DocIdItemGuid">
    <vt:lpwstr>eee0100b-cf3e-4950-a092-f1e30fb2f69f</vt:lpwstr>
  </property>
</Properties>
</file>